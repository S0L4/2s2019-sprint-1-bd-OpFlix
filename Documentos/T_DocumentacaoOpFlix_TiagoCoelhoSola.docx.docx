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B936FC">
                                    <w:pPr>
                                      <w:pStyle w:val="Subttulo1"/>
                                    </w:pPr>
                                    <w:r>
                                      <w:t xml:space="preserve"> </w:t>
                                    </w:r>
                                    <w:proofErr w:type="spellStart"/>
                                    <w:r w:rsidR="00767968">
                                      <w:t>OpFli</w:t>
                                    </w:r>
                                    <w:r w:rsidR="00122A5C">
                                      <w:t>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B936FC">
                              <w:pPr>
                                <w:pStyle w:val="Subttulo1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 w:rsidR="00767968">
                                <w:t>OpFli</w:t>
                              </w:r>
                              <w:r w:rsidR="00122A5C">
                                <w:t>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C92FB2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C92FB2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C92FB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C92FB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C92FB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92FB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C92FB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C92FB2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533767843"/>
      <w:r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533767844"/>
      <w:r>
        <w:t>Objetivos</w:t>
      </w:r>
      <w:bookmarkEnd w:id="2"/>
    </w:p>
    <w:p w:rsidR="004A0592" w:rsidRDefault="004A0592"/>
    <w:p w:rsidR="00DA19B6" w:rsidRDefault="0001427C">
      <w:pPr>
        <w:pStyle w:val="cabealho1"/>
      </w:pPr>
      <w:bookmarkStart w:id="3" w:name="_Toc533767845"/>
      <w:r>
        <w:t xml:space="preserve">Descrição do </w:t>
      </w:r>
      <w:r w:rsidR="00952E23">
        <w:t>projeto</w:t>
      </w:r>
      <w:bookmarkEnd w:id="3"/>
    </w:p>
    <w:p w:rsidR="00DA19B6" w:rsidRDefault="00776AA8">
      <w:r>
        <w:t xml:space="preserve">Criar um site e um aplicativo para uma empresa chamada </w:t>
      </w:r>
      <w:proofErr w:type="spellStart"/>
      <w:r>
        <w:t>OpFlix</w:t>
      </w:r>
      <w:proofErr w:type="spellEnd"/>
      <w:r>
        <w:t xml:space="preserve"> que gerencia lançamentos de filmes e séries em diversas plataformas.</w:t>
      </w:r>
    </w:p>
    <w:p w:rsidR="00DA19B6" w:rsidRDefault="0001427C">
      <w:pPr>
        <w:pStyle w:val="cabealho2"/>
      </w:pPr>
      <w:bookmarkStart w:id="4" w:name="_Toc533767846"/>
      <w:r>
        <w:t xml:space="preserve">Resumo </w:t>
      </w:r>
      <w:r w:rsidR="00952E23">
        <w:t>do projeto</w:t>
      </w:r>
      <w:bookmarkEnd w:id="4"/>
    </w:p>
    <w:p w:rsidR="00776AA8" w:rsidRDefault="00776AA8" w:rsidP="00776AA8">
      <w:pPr>
        <w:jc w:val="both"/>
      </w:pPr>
      <w:r>
        <w:t xml:space="preserve">Uma nova 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séries, foi criada por Tadeu em 2019 na região da Paulista em São Paulo.  Sua empresa, por ser nova, realiza a divulgação apenas pelas redes sociais, porém deseja realizar a divulgação por sua página na internet e através de um aplicativo mobile. Tadeu lhe contratou para desenvolver um sistema web/mobile integrado onde seja possível realizar a gestão de todos os lançamentos de maneira integrada e otimizada.</w:t>
      </w:r>
    </w:p>
    <w:p w:rsidR="007C3968" w:rsidRPr="007C3968" w:rsidRDefault="007C3968" w:rsidP="00776AA8">
      <w:pPr>
        <w:jc w:val="both"/>
        <w:rPr>
          <w:b/>
          <w:color w:val="404040" w:themeColor="text1" w:themeTint="BF"/>
          <w:sz w:val="26"/>
          <w:szCs w:val="26"/>
        </w:rPr>
      </w:pPr>
      <w:r w:rsidRPr="007C3968">
        <w:rPr>
          <w:b/>
          <w:color w:val="404040" w:themeColor="text1" w:themeTint="BF"/>
          <w:sz w:val="26"/>
          <w:szCs w:val="26"/>
        </w:rPr>
        <w:t>Acessando o Banco de Dados</w:t>
      </w:r>
    </w:p>
    <w:p w:rsidR="007C3968" w:rsidRDefault="007C3968" w:rsidP="00776AA8">
      <w:pPr>
        <w:jc w:val="both"/>
      </w:pPr>
      <w:r>
        <w:t xml:space="preserve">Acesse o link do </w:t>
      </w:r>
      <w:proofErr w:type="spellStart"/>
      <w:r>
        <w:t>Github</w:t>
      </w:r>
      <w:proofErr w:type="spellEnd"/>
      <w:r>
        <w:t xml:space="preserve"> abaixo, entre na pasta BD, e lá estará os 3 arquivos do Banco de Dados (DDL, DML, DQL)</w:t>
      </w:r>
    </w:p>
    <w:p w:rsidR="007C3968" w:rsidRDefault="00C92FB2" w:rsidP="00776AA8">
      <w:pPr>
        <w:jc w:val="both"/>
      </w:pPr>
      <w:hyperlink r:id="rId11" w:history="1">
        <w:r w:rsidR="007C3968">
          <w:rPr>
            <w:rStyle w:val="Hyperlink"/>
          </w:rPr>
          <w:t>https://github.com/S0L4/2s2019-sprint-1-bd-OpFlix</w:t>
        </w:r>
      </w:hyperlink>
    </w:p>
    <w:p w:rsidR="00776AA8" w:rsidRDefault="00776AA8" w:rsidP="00776AA8">
      <w:pPr>
        <w:jc w:val="both"/>
      </w:pP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t>Modelagem de Software</w:t>
      </w:r>
      <w:bookmarkEnd w:id="5"/>
    </w:p>
    <w:p w:rsidR="00776AA8" w:rsidRPr="00776AA8" w:rsidRDefault="00776AA8">
      <w:pPr>
        <w:pStyle w:val="cabealho2"/>
        <w:rPr>
          <w:rFonts w:cs="Helvetica"/>
          <w:color w:val="595959" w:themeColor="text1" w:themeTint="A6"/>
          <w:sz w:val="20"/>
          <w:szCs w:val="20"/>
          <w:shd w:val="clear" w:color="auto" w:fill="FFFFFF"/>
        </w:rPr>
      </w:pPr>
      <w:bookmarkStart w:id="6" w:name="_Toc533767848"/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A </w:t>
      </w:r>
      <w:r w:rsidRPr="00776AA8">
        <w:rPr>
          <w:rStyle w:val="Forte"/>
          <w:rFonts w:cs="Helvetica"/>
          <w:color w:val="595959" w:themeColor="text1" w:themeTint="A6"/>
          <w:sz w:val="20"/>
          <w:szCs w:val="20"/>
          <w:shd w:val="clear" w:color="auto" w:fill="FFFFFF"/>
        </w:rPr>
        <w:t>Modelagem de Dados</w:t>
      </w:r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 é a criação de um modelo físico que explique a lógica por traz do sistema, com ele você é capaz de explicar as características de funcionamento e comportamento de um software. A </w:t>
      </w:r>
      <w:r w:rsidRPr="00776AA8">
        <w:rPr>
          <w:rStyle w:val="Forte"/>
          <w:rFonts w:cs="Helvetica"/>
          <w:color w:val="595959" w:themeColor="text1" w:themeTint="A6"/>
          <w:sz w:val="20"/>
          <w:szCs w:val="20"/>
          <w:shd w:val="clear" w:color="auto" w:fill="FFFFFF"/>
        </w:rPr>
        <w:t>modelagem de dados </w:t>
      </w:r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é a base de criação do </w:t>
      </w:r>
      <w:hyperlink r:id="rId12" w:history="1">
        <w:r w:rsidRPr="00776AA8">
          <w:rPr>
            <w:rStyle w:val="Hyperlink"/>
            <w:rFonts w:cs="Helvetica"/>
            <w:color w:val="595959" w:themeColor="text1" w:themeTint="A6"/>
            <w:sz w:val="20"/>
            <w:szCs w:val="20"/>
            <w:u w:val="none"/>
            <w:shd w:val="clear" w:color="auto" w:fill="FFFFFF"/>
          </w:rPr>
          <w:t>Banco de dados</w:t>
        </w:r>
      </w:hyperlink>
      <w:r w:rsidRPr="00776AA8">
        <w:rPr>
          <w:rFonts w:cs="Helvetica"/>
          <w:color w:val="595959" w:themeColor="text1" w:themeTint="A6"/>
          <w:sz w:val="20"/>
          <w:szCs w:val="20"/>
          <w:shd w:val="clear" w:color="auto" w:fill="FFFFFF"/>
        </w:rPr>
        <w:t> e parte essencial para a qualidade do software.</w:t>
      </w:r>
    </w:p>
    <w:p w:rsidR="00DA19B6" w:rsidRDefault="00C92BD1">
      <w:pPr>
        <w:pStyle w:val="cabealho2"/>
      </w:pPr>
      <w:r>
        <w:t>Modelo Lógico</w:t>
      </w:r>
      <w:bookmarkEnd w:id="6"/>
    </w:p>
    <w:p w:rsidR="00776AA8" w:rsidRDefault="00776AA8">
      <w:r>
        <w:t>O modelo lógico irá mostrar os tipos de dados das informações que você adicionara no banco de dados</w:t>
      </w:r>
      <w:r w:rsidR="00485AA0">
        <w:t>.</w:t>
      </w:r>
      <w:r>
        <w:rPr>
          <w:noProof/>
        </w:rPr>
        <w:drawing>
          <wp:inline distT="0" distB="0" distL="0" distR="0">
            <wp:extent cx="5732145" cy="4505325"/>
            <wp:effectExtent l="0" t="0" r="190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_OpFli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776AA8" w:rsidRDefault="00776AA8" w:rsidP="00776AA8">
      <w:bookmarkStart w:id="8" w:name="_Toc533767850"/>
      <w:r>
        <w:t>O modelo físico é o que mais se aproxima do banco de dados em si, replicando as tabelas e suas informações</w:t>
      </w:r>
      <w:r w:rsidR="00485AA0">
        <w:t>.</w:t>
      </w:r>
    </w:p>
    <w:p w:rsidR="00776AA8" w:rsidRDefault="00485AA0" w:rsidP="00485AA0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7677150"/>
            <wp:positionH relativeFrom="margin">
              <wp:align>center</wp:align>
            </wp:positionH>
            <wp:positionV relativeFrom="margin">
              <wp:align>bottom</wp:align>
            </wp:positionV>
            <wp:extent cx="7609339" cy="21621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_OpFl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9339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BD1" w:rsidRDefault="00C92BD1" w:rsidP="008A7F37">
      <w:pPr>
        <w:pStyle w:val="cabealho2"/>
      </w:pPr>
      <w:r>
        <w:t>Modelo Conceitual</w:t>
      </w:r>
      <w:bookmarkEnd w:id="8"/>
    </w:p>
    <w:p w:rsidR="008A7F37" w:rsidRPr="00485AA0" w:rsidRDefault="00485AA0" w:rsidP="008A7F37">
      <w:pPr>
        <w:rPr>
          <w:color w:val="595959" w:themeColor="text1" w:themeTint="A6"/>
        </w:rPr>
      </w:pPr>
      <w:r w:rsidRPr="00485AA0">
        <w:rPr>
          <w:rFonts w:cs="Arial"/>
          <w:color w:val="595959" w:themeColor="text1" w:themeTint="A6"/>
          <w:shd w:val="clear" w:color="auto" w:fill="F9F7F5"/>
        </w:rPr>
        <w:t>O 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objetivo do modelo conceitual</w:t>
      </w:r>
      <w:r w:rsidRPr="00485AA0">
        <w:rPr>
          <w:rFonts w:cs="Arial"/>
          <w:color w:val="595959" w:themeColor="text1" w:themeTint="A6"/>
          <w:shd w:val="clear" w:color="auto" w:fill="F9F7F5"/>
        </w:rPr>
        <w:t> é 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criar um sistema coerente de objetos</w:t>
      </w:r>
      <w:r w:rsidRPr="00485AA0">
        <w:rPr>
          <w:rStyle w:val="Forte"/>
          <w:rFonts w:cs="Arial"/>
          <w:color w:val="595959" w:themeColor="text1" w:themeTint="A6"/>
          <w:shd w:val="clear" w:color="auto" w:fill="F9F7F5"/>
        </w:rPr>
        <w:t xml:space="preserve">, </w:t>
      </w:r>
      <w:r w:rsidRPr="00485AA0">
        <w:rPr>
          <w:rStyle w:val="Forte"/>
          <w:rFonts w:cs="Arial"/>
          <w:b w:val="0"/>
          <w:color w:val="595959" w:themeColor="text1" w:themeTint="A6"/>
          <w:shd w:val="clear" w:color="auto" w:fill="F9F7F5"/>
        </w:rPr>
        <w:t>propriedades e relações</w:t>
      </w:r>
      <w:r w:rsidRPr="00485AA0">
        <w:rPr>
          <w:rStyle w:val="Forte"/>
          <w:rFonts w:cs="Arial"/>
          <w:color w:val="595959" w:themeColor="text1" w:themeTint="A6"/>
          <w:shd w:val="clear" w:color="auto" w:fill="F9F7F5"/>
        </w:rPr>
        <w:t> </w:t>
      </w:r>
      <w:r w:rsidRPr="00485AA0">
        <w:rPr>
          <w:rFonts w:cs="Arial"/>
          <w:color w:val="595959" w:themeColor="text1" w:themeTint="A6"/>
          <w:shd w:val="clear" w:color="auto" w:fill="F9F7F5"/>
        </w:rPr>
        <w:t>claramente mapeados para o domínio da tarefa do usuário. </w:t>
      </w:r>
    </w:p>
    <w:p w:rsidR="00DA19B6" w:rsidRDefault="00DA19B6"/>
    <w:p w:rsidR="00485AA0" w:rsidRPr="00485AA0" w:rsidRDefault="00485AA0">
      <w:pPr>
        <w:sectPr w:rsidR="00485AA0" w:rsidRPr="00485AA0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905500" cy="25977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_OpFlix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FB2" w:rsidRDefault="00C92FB2">
      <w:pPr>
        <w:spacing w:after="0" w:line="240" w:lineRule="auto"/>
      </w:pPr>
      <w:r>
        <w:separator/>
      </w:r>
    </w:p>
  </w:endnote>
  <w:endnote w:type="continuationSeparator" w:id="0">
    <w:p w:rsidR="00C92FB2" w:rsidRDefault="00C9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C92FB2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FB2" w:rsidRDefault="00C92FB2">
      <w:pPr>
        <w:spacing w:after="0" w:line="240" w:lineRule="auto"/>
      </w:pPr>
      <w:r>
        <w:separator/>
      </w:r>
    </w:p>
  </w:footnote>
  <w:footnote w:type="continuationSeparator" w:id="0">
    <w:p w:rsidR="00C92FB2" w:rsidRDefault="00C92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22A5C"/>
    <w:rsid w:val="00173F68"/>
    <w:rsid w:val="001E537E"/>
    <w:rsid w:val="002C440D"/>
    <w:rsid w:val="002E0003"/>
    <w:rsid w:val="00362822"/>
    <w:rsid w:val="00376460"/>
    <w:rsid w:val="003A1B68"/>
    <w:rsid w:val="003B416D"/>
    <w:rsid w:val="00456E37"/>
    <w:rsid w:val="0046629B"/>
    <w:rsid w:val="00485AA0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67968"/>
    <w:rsid w:val="00776AA8"/>
    <w:rsid w:val="00792337"/>
    <w:rsid w:val="007A6E8F"/>
    <w:rsid w:val="007C3968"/>
    <w:rsid w:val="007C7D98"/>
    <w:rsid w:val="007F3CBC"/>
    <w:rsid w:val="00894B11"/>
    <w:rsid w:val="008A7F37"/>
    <w:rsid w:val="008B137F"/>
    <w:rsid w:val="008D4D82"/>
    <w:rsid w:val="00947C4D"/>
    <w:rsid w:val="00952E23"/>
    <w:rsid w:val="00997D7D"/>
    <w:rsid w:val="009A3F87"/>
    <w:rsid w:val="009E2D84"/>
    <w:rsid w:val="00A12324"/>
    <w:rsid w:val="00A25BD2"/>
    <w:rsid w:val="00A967A8"/>
    <w:rsid w:val="00B14E73"/>
    <w:rsid w:val="00B36547"/>
    <w:rsid w:val="00B936FC"/>
    <w:rsid w:val="00BB5B9E"/>
    <w:rsid w:val="00BD3832"/>
    <w:rsid w:val="00BD5E66"/>
    <w:rsid w:val="00C26497"/>
    <w:rsid w:val="00C31907"/>
    <w:rsid w:val="00C86073"/>
    <w:rsid w:val="00C92BD1"/>
    <w:rsid w:val="00C92FB2"/>
    <w:rsid w:val="00D0024A"/>
    <w:rsid w:val="00D52731"/>
    <w:rsid w:val="00DA19B6"/>
    <w:rsid w:val="00DB563A"/>
    <w:rsid w:val="00DE3EA9"/>
    <w:rsid w:val="00E43E78"/>
    <w:rsid w:val="00E6531E"/>
    <w:rsid w:val="00E95AA4"/>
    <w:rsid w:val="00EB66D8"/>
    <w:rsid w:val="00EF6B41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E4D4F4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Forte">
    <w:name w:val="Strong"/>
    <w:basedOn w:val="Fontepargpadro"/>
    <w:uiPriority w:val="22"/>
    <w:qFormat/>
    <w:rsid w:val="00776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aprendaplsql.com/oracle/o-que-e-um-banco-de-dado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0L4/2s2019-sprint-1-bd-OpFli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134CB3"/>
    <w:rsid w:val="00406E44"/>
    <w:rsid w:val="004222E8"/>
    <w:rsid w:val="004265B1"/>
    <w:rsid w:val="00571EE0"/>
    <w:rsid w:val="00572CA9"/>
    <w:rsid w:val="0078188A"/>
    <w:rsid w:val="007F312B"/>
    <w:rsid w:val="00973EE1"/>
    <w:rsid w:val="00995714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384F7-6DB5-4875-985C-86E9D2AA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19</TotalTime>
  <Pages>1</Pages>
  <Words>523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Tiago Coelho Sola</cp:lastModifiedBy>
  <cp:revision>8</cp:revision>
  <dcterms:created xsi:type="dcterms:W3CDTF">2019-08-12T17:41:00Z</dcterms:created>
  <dcterms:modified xsi:type="dcterms:W3CDTF">2019-08-14T20:04:00Z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